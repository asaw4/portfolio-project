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999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58"/>
      </w:tblGrid>
      <w:tr w:rsidR="00692703" w:rsidRPr="00CF1A49" w14:paraId="43FC7ADF" w14:textId="77777777" w:rsidTr="001307DC">
        <w:trPr>
          <w:trHeight w:hRule="exact" w:val="1800"/>
        </w:trPr>
        <w:tc>
          <w:tcPr>
            <w:tcW w:w="9359" w:type="dxa"/>
            <w:tcMar>
              <w:top w:w="0" w:type="dxa"/>
              <w:bottom w:w="0" w:type="dxa"/>
            </w:tcMar>
          </w:tcPr>
          <w:p w14:paraId="3A3ECC8D" w14:textId="6A420459" w:rsidR="00692703" w:rsidRPr="00CF1A49" w:rsidRDefault="00660931" w:rsidP="00913946">
            <w:pPr>
              <w:pStyle w:val="Title"/>
            </w:pPr>
            <w:r>
              <w:t>ASTHA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AWASTHI</w:t>
            </w:r>
          </w:p>
          <w:p w14:paraId="163A1C4C" w14:textId="31295B8B" w:rsidR="00692703" w:rsidRPr="00CF1A49" w:rsidRDefault="001307DC" w:rsidP="00913946">
            <w:pPr>
              <w:pStyle w:val="ContactInfo"/>
              <w:contextualSpacing w:val="0"/>
            </w:pPr>
            <w:r>
              <w:t>CSE | 2</w:t>
            </w:r>
            <w:r w:rsidRPr="001307DC">
              <w:rPr>
                <w:vertAlign w:val="superscript"/>
              </w:rPr>
              <w:t>nd</w:t>
            </w:r>
            <w:r>
              <w:t xml:space="preserve"> Year | </w:t>
            </w:r>
            <w:r w:rsidR="00660931">
              <w:t>7237860572</w:t>
            </w:r>
          </w:p>
          <w:p w14:paraId="4E5C3F7D" w14:textId="426184A2" w:rsidR="00692703" w:rsidRPr="00CF1A49" w:rsidRDefault="00660931" w:rsidP="00913946">
            <w:pPr>
              <w:pStyle w:val="ContactInfoEmphasis"/>
              <w:contextualSpacing w:val="0"/>
            </w:pPr>
            <w:r w:rsidRPr="00660931">
              <w:t>asthaaw04@gmail.com</w:t>
            </w:r>
          </w:p>
        </w:tc>
      </w:tr>
    </w:tbl>
    <w:sdt>
      <w:sdtPr>
        <w:alias w:val="Education:"/>
        <w:tag w:val="Education:"/>
        <w:id w:val="-1908763273"/>
        <w:placeholder>
          <w:docPart w:val="FFFD08432E0245749E7F113700499F76"/>
        </w:placeholder>
        <w:temporary/>
        <w:showingPlcHdr/>
        <w15:appearance w15:val="hidden"/>
      </w:sdtPr>
      <w:sdtEndPr/>
      <w:sdtContent>
        <w:p w14:paraId="56D9AF4D" w14:textId="77777777" w:rsidR="00DA59AA" w:rsidRPr="00CF1A49" w:rsidRDefault="00DA59AA" w:rsidP="0097790C">
          <w:pPr>
            <w:pStyle w:val="Heading1"/>
          </w:pPr>
          <w:r w:rsidRPr="00691ED6">
            <w:rPr>
              <w:sz w:val="32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EEADC98" w14:textId="77777777" w:rsidTr="00D66A52">
        <w:tc>
          <w:tcPr>
            <w:tcW w:w="9355" w:type="dxa"/>
          </w:tcPr>
          <w:p w14:paraId="78270E1C" w14:textId="38138030" w:rsidR="001D0BF1" w:rsidRPr="00CF1A49" w:rsidRDefault="008F4316" w:rsidP="001D0BF1">
            <w:pPr>
              <w:pStyle w:val="Heading3"/>
              <w:contextualSpacing w:val="0"/>
              <w:outlineLvl w:val="2"/>
            </w:pPr>
            <w:r>
              <w:t>201</w:t>
            </w:r>
            <w:r w:rsidR="00660931">
              <w:t>4</w:t>
            </w:r>
          </w:p>
          <w:p w14:paraId="0D555304" w14:textId="6B60AB84" w:rsidR="001D0BF1" w:rsidRPr="00691ED6" w:rsidRDefault="008F4316" w:rsidP="001D0BF1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691ED6">
              <w:rPr>
                <w:sz w:val="28"/>
                <w:szCs w:val="28"/>
              </w:rPr>
              <w:t>10</w:t>
            </w:r>
            <w:r w:rsidRPr="00691ED6">
              <w:rPr>
                <w:sz w:val="28"/>
                <w:szCs w:val="28"/>
                <w:vertAlign w:val="superscript"/>
              </w:rPr>
              <w:t>th</w:t>
            </w:r>
            <w:r w:rsidRPr="00691ED6">
              <w:rPr>
                <w:sz w:val="28"/>
                <w:szCs w:val="28"/>
              </w:rPr>
              <w:t xml:space="preserve"> (ICSE</w:t>
            </w:r>
            <w:proofErr w:type="gramStart"/>
            <w:r w:rsidRPr="00691ED6">
              <w:rPr>
                <w:sz w:val="28"/>
                <w:szCs w:val="28"/>
              </w:rPr>
              <w:t xml:space="preserve">) </w:t>
            </w:r>
            <w:r w:rsidR="001D0BF1" w:rsidRPr="00691ED6">
              <w:rPr>
                <w:sz w:val="28"/>
                <w:szCs w:val="28"/>
              </w:rPr>
              <w:t>,</w:t>
            </w:r>
            <w:proofErr w:type="gramEnd"/>
            <w:r w:rsidR="001D0BF1" w:rsidRPr="00691ED6">
              <w:rPr>
                <w:sz w:val="28"/>
                <w:szCs w:val="28"/>
              </w:rPr>
              <w:t xml:space="preserve"> </w:t>
            </w:r>
            <w:r w:rsidR="00660931">
              <w:rPr>
                <w:rStyle w:val="SubtleReference"/>
                <w:sz w:val="28"/>
                <w:szCs w:val="28"/>
              </w:rPr>
              <w:t xml:space="preserve">CITY MONTESSORI SCHOOL - </w:t>
            </w:r>
            <w:r w:rsidR="00660931" w:rsidRPr="00660931">
              <w:rPr>
                <w:rStyle w:val="SubtleReference"/>
                <w:sz w:val="28"/>
                <w:szCs w:val="28"/>
              </w:rPr>
              <w:t>Kanpur Road</w:t>
            </w:r>
            <w:r w:rsidR="00204EAD" w:rsidRPr="00691ED6">
              <w:rPr>
                <w:rStyle w:val="SubtleReference"/>
                <w:sz w:val="28"/>
                <w:szCs w:val="28"/>
              </w:rPr>
              <w:t xml:space="preserve">, </w:t>
            </w:r>
            <w:r w:rsidR="00660931">
              <w:rPr>
                <w:rStyle w:val="SubtleReference"/>
                <w:sz w:val="28"/>
                <w:szCs w:val="28"/>
              </w:rPr>
              <w:t>LUCKNOW</w:t>
            </w:r>
          </w:p>
          <w:p w14:paraId="1D5E8A43" w14:textId="67D98F80" w:rsidR="007538DC" w:rsidRPr="00691ED6" w:rsidRDefault="008F4316" w:rsidP="007538DC">
            <w:pPr>
              <w:contextualSpacing w:val="0"/>
              <w:rPr>
                <w:sz w:val="24"/>
                <w:szCs w:val="24"/>
              </w:rPr>
            </w:pPr>
            <w:r w:rsidRPr="00691ED6">
              <w:rPr>
                <w:sz w:val="24"/>
                <w:szCs w:val="24"/>
              </w:rPr>
              <w:t>9</w:t>
            </w:r>
            <w:r w:rsidR="00660931">
              <w:rPr>
                <w:sz w:val="24"/>
                <w:szCs w:val="24"/>
              </w:rPr>
              <w:t>0</w:t>
            </w:r>
            <w:r w:rsidRPr="00691ED6">
              <w:rPr>
                <w:sz w:val="24"/>
                <w:szCs w:val="24"/>
              </w:rPr>
              <w:t>.</w:t>
            </w:r>
            <w:r w:rsidR="00660931">
              <w:rPr>
                <w:sz w:val="24"/>
                <w:szCs w:val="24"/>
              </w:rPr>
              <w:t>5</w:t>
            </w:r>
            <w:r w:rsidRPr="00691ED6">
              <w:rPr>
                <w:sz w:val="24"/>
                <w:szCs w:val="24"/>
              </w:rPr>
              <w:t>% score from Science</w:t>
            </w:r>
            <w:r w:rsidR="00660931">
              <w:rPr>
                <w:sz w:val="24"/>
                <w:szCs w:val="24"/>
              </w:rPr>
              <w:t>/Computer</w:t>
            </w:r>
            <w:r w:rsidRPr="00691ED6">
              <w:rPr>
                <w:sz w:val="24"/>
                <w:szCs w:val="24"/>
              </w:rPr>
              <w:t xml:space="preserve"> stream</w:t>
            </w:r>
          </w:p>
        </w:tc>
      </w:tr>
      <w:tr w:rsidR="00F61DF9" w:rsidRPr="00CF1A49" w14:paraId="31F18F52" w14:textId="77777777" w:rsidTr="00F61DF9">
        <w:tc>
          <w:tcPr>
            <w:tcW w:w="9355" w:type="dxa"/>
            <w:tcMar>
              <w:top w:w="216" w:type="dxa"/>
            </w:tcMar>
          </w:tcPr>
          <w:p w14:paraId="231D8C29" w14:textId="2787E3C7" w:rsidR="00F61DF9" w:rsidRPr="00CF1A49" w:rsidRDefault="008F4316" w:rsidP="00F61DF9">
            <w:pPr>
              <w:pStyle w:val="Heading3"/>
              <w:contextualSpacing w:val="0"/>
              <w:outlineLvl w:val="2"/>
            </w:pPr>
            <w:r>
              <w:t>201</w:t>
            </w:r>
            <w:r w:rsidR="00660931">
              <w:t>6</w:t>
            </w:r>
          </w:p>
          <w:p w14:paraId="3F96CBAC" w14:textId="63CABD99" w:rsidR="00F61DF9" w:rsidRPr="00691ED6" w:rsidRDefault="008F4316" w:rsidP="00F61DF9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691ED6">
              <w:rPr>
                <w:sz w:val="28"/>
                <w:szCs w:val="28"/>
              </w:rPr>
              <w:t>12</w:t>
            </w:r>
            <w:r w:rsidR="00204EAD" w:rsidRPr="00691ED6">
              <w:rPr>
                <w:sz w:val="28"/>
                <w:szCs w:val="28"/>
                <w:vertAlign w:val="superscript"/>
              </w:rPr>
              <w:t>th</w:t>
            </w:r>
            <w:r w:rsidR="00204EAD" w:rsidRPr="00691ED6">
              <w:rPr>
                <w:sz w:val="28"/>
                <w:szCs w:val="28"/>
              </w:rPr>
              <w:t xml:space="preserve"> (isc)</w:t>
            </w:r>
            <w:r w:rsidR="00F61DF9" w:rsidRPr="00691ED6">
              <w:rPr>
                <w:sz w:val="28"/>
                <w:szCs w:val="28"/>
              </w:rPr>
              <w:t xml:space="preserve">, </w:t>
            </w:r>
            <w:r w:rsidR="00660931">
              <w:rPr>
                <w:rStyle w:val="SubtleReference"/>
                <w:sz w:val="28"/>
                <w:szCs w:val="28"/>
              </w:rPr>
              <w:t xml:space="preserve">CITY MONTESSORI SCHOOL - </w:t>
            </w:r>
            <w:r w:rsidR="00660931" w:rsidRPr="00660931">
              <w:rPr>
                <w:rStyle w:val="SubtleReference"/>
                <w:sz w:val="28"/>
                <w:szCs w:val="28"/>
              </w:rPr>
              <w:t>Kanpur Road</w:t>
            </w:r>
            <w:r w:rsidR="00660931" w:rsidRPr="00691ED6">
              <w:rPr>
                <w:rStyle w:val="SubtleReference"/>
                <w:sz w:val="28"/>
                <w:szCs w:val="28"/>
              </w:rPr>
              <w:t xml:space="preserve">, </w:t>
            </w:r>
            <w:r w:rsidR="00660931">
              <w:rPr>
                <w:rStyle w:val="SubtleReference"/>
                <w:sz w:val="28"/>
                <w:szCs w:val="28"/>
              </w:rPr>
              <w:t>LUCKNOW</w:t>
            </w:r>
          </w:p>
          <w:p w14:paraId="171069F7" w14:textId="1139DFCE" w:rsidR="00F61DF9" w:rsidRPr="00691ED6" w:rsidRDefault="00660931" w:rsidP="00F61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204EAD" w:rsidRPr="00691ED6">
              <w:rPr>
                <w:sz w:val="24"/>
                <w:szCs w:val="24"/>
              </w:rPr>
              <w:t>0.0% score from Science/</w:t>
            </w:r>
            <w:r>
              <w:rPr>
                <w:sz w:val="24"/>
                <w:szCs w:val="24"/>
              </w:rPr>
              <w:t xml:space="preserve">Computer </w:t>
            </w:r>
            <w:r w:rsidR="00204EAD" w:rsidRPr="00691ED6">
              <w:rPr>
                <w:sz w:val="24"/>
                <w:szCs w:val="24"/>
              </w:rPr>
              <w:t>stream</w:t>
            </w:r>
          </w:p>
          <w:p w14:paraId="6BBDF275" w14:textId="77777777" w:rsidR="00204EAD" w:rsidRDefault="00204EAD" w:rsidP="00F61DF9"/>
          <w:p w14:paraId="710B6883" w14:textId="77777777" w:rsidR="00204EAD" w:rsidRPr="00CF1A49" w:rsidRDefault="00204EAD" w:rsidP="00204EAD">
            <w:pPr>
              <w:pStyle w:val="Heading3"/>
              <w:contextualSpacing w:val="0"/>
              <w:outlineLvl w:val="2"/>
            </w:pPr>
            <w:r>
              <w:t>2017 - 2021</w:t>
            </w:r>
          </w:p>
          <w:p w14:paraId="5DB56D16" w14:textId="4E818266" w:rsidR="00204EAD" w:rsidRPr="00691ED6" w:rsidRDefault="00204EAD" w:rsidP="00204EAD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691ED6">
              <w:rPr>
                <w:sz w:val="28"/>
                <w:szCs w:val="28"/>
              </w:rPr>
              <w:t>BTECH</w:t>
            </w:r>
            <w:r w:rsidR="0095210D">
              <w:rPr>
                <w:sz w:val="28"/>
                <w:szCs w:val="28"/>
              </w:rPr>
              <w:t xml:space="preserve"> (CSE)</w:t>
            </w:r>
            <w:r w:rsidRPr="00691ED6">
              <w:rPr>
                <w:sz w:val="28"/>
                <w:szCs w:val="28"/>
              </w:rPr>
              <w:t xml:space="preserve">, </w:t>
            </w:r>
            <w:r w:rsidRPr="00691ED6">
              <w:rPr>
                <w:rStyle w:val="SubtleReference"/>
                <w:sz w:val="28"/>
                <w:szCs w:val="28"/>
              </w:rPr>
              <w:t>JSSAte noida</w:t>
            </w:r>
          </w:p>
          <w:p w14:paraId="1426DCCE" w14:textId="77777777" w:rsidR="00204EAD" w:rsidRPr="00691ED6" w:rsidRDefault="00204EAD" w:rsidP="00F61DF9">
            <w:pPr>
              <w:rPr>
                <w:sz w:val="24"/>
                <w:szCs w:val="24"/>
              </w:rPr>
            </w:pPr>
            <w:r w:rsidRPr="00691ED6">
              <w:rPr>
                <w:sz w:val="24"/>
                <w:szCs w:val="24"/>
              </w:rPr>
              <w:t>-</w:t>
            </w:r>
          </w:p>
        </w:tc>
      </w:tr>
    </w:tbl>
    <w:sdt>
      <w:sdtPr>
        <w:alias w:val="Skills:"/>
        <w:tag w:val="Skills:"/>
        <w:id w:val="-1392877668"/>
        <w:placeholder>
          <w:docPart w:val="3660FCDA8C1E47509EB13853A9A548A2"/>
        </w:placeholder>
        <w:temporary/>
        <w:showingPlcHdr/>
        <w15:appearance w15:val="hidden"/>
      </w:sdtPr>
      <w:sdtEndPr/>
      <w:sdtContent>
        <w:p w14:paraId="1B141761" w14:textId="77777777" w:rsidR="00486277" w:rsidRPr="00CF1A49" w:rsidRDefault="00486277" w:rsidP="00486277">
          <w:pPr>
            <w:pStyle w:val="Heading1"/>
          </w:pPr>
          <w:r w:rsidRPr="00691ED6">
            <w:rPr>
              <w:sz w:val="32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FC0D8B3" w14:textId="77777777" w:rsidTr="00CF1A49">
        <w:tc>
          <w:tcPr>
            <w:tcW w:w="4675" w:type="dxa"/>
          </w:tcPr>
          <w:p w14:paraId="07279119" w14:textId="1CEF380F" w:rsidR="00527B53" w:rsidRDefault="00527B53" w:rsidP="00527B53">
            <w:pPr>
              <w:pStyle w:val="ListBullet"/>
              <w:contextualSpacing w:val="0"/>
            </w:pPr>
            <w:r>
              <w:t>Designing</w:t>
            </w:r>
          </w:p>
          <w:p w14:paraId="47CC5783" w14:textId="46D226CE" w:rsidR="00527B53" w:rsidRDefault="00527B53" w:rsidP="00527B53">
            <w:pPr>
              <w:pStyle w:val="ListBullet"/>
              <w:contextualSpacing w:val="0"/>
            </w:pPr>
            <w:r>
              <w:t>UI/UX</w:t>
            </w:r>
          </w:p>
          <w:p w14:paraId="1CE99380" w14:textId="3168E072" w:rsidR="00527B53" w:rsidRDefault="00527B53" w:rsidP="00527B53">
            <w:pPr>
              <w:pStyle w:val="ListBullet"/>
              <w:contextualSpacing w:val="0"/>
            </w:pPr>
            <w:r>
              <w:t>Adobe Photoshop</w:t>
            </w:r>
          </w:p>
          <w:p w14:paraId="3B699D6A" w14:textId="77777777" w:rsidR="00DB264B" w:rsidRDefault="00DB264B" w:rsidP="00DB264B">
            <w:pPr>
              <w:pStyle w:val="ListBullet"/>
              <w:contextualSpacing w:val="0"/>
            </w:pPr>
            <w:r>
              <w:t>Adobe XD</w:t>
            </w:r>
          </w:p>
          <w:p w14:paraId="1F773644" w14:textId="71A50537" w:rsidR="00DB264B" w:rsidRPr="00527B53" w:rsidRDefault="00DB264B" w:rsidP="00DB264B">
            <w:pPr>
              <w:pStyle w:val="ListBullet"/>
              <w:contextualSpacing w:val="0"/>
            </w:pPr>
            <w:r>
              <w:t>Adobe Illustrator</w:t>
            </w:r>
          </w:p>
          <w:p w14:paraId="3C2042F6" w14:textId="6A981D07" w:rsidR="00204EAD" w:rsidRPr="007B5B63" w:rsidRDefault="00660931" w:rsidP="00204EAD">
            <w:pPr>
              <w:pStyle w:val="ListBullet"/>
              <w:contextualSpacing w:val="0"/>
            </w:pPr>
            <w:r>
              <w:t>Java</w:t>
            </w:r>
          </w:p>
          <w:p w14:paraId="7C46025F" w14:textId="5ED768DB" w:rsidR="007B5B63" w:rsidRPr="009F04DB" w:rsidRDefault="007B5B63" w:rsidP="00204EAD">
            <w:pPr>
              <w:pStyle w:val="ListBullet"/>
              <w:contextualSpacing w:val="0"/>
            </w:pPr>
            <w:r>
              <w:rPr>
                <w:sz w:val="24"/>
                <w:szCs w:val="24"/>
              </w:rPr>
              <w:t>HT</w:t>
            </w:r>
            <w:r w:rsidR="00660931">
              <w:rPr>
                <w:sz w:val="24"/>
                <w:szCs w:val="24"/>
              </w:rPr>
              <w:t>ML &amp; CSS</w:t>
            </w:r>
          </w:p>
          <w:p w14:paraId="1014D80E" w14:textId="01006152" w:rsidR="009F04DB" w:rsidRDefault="00660931" w:rsidP="00204EAD">
            <w:pPr>
              <w:pStyle w:val="ListBullet"/>
              <w:contextualSpacing w:val="0"/>
            </w:pPr>
            <w:r>
              <w:t>Android Development/Android Studio</w:t>
            </w:r>
          </w:p>
          <w:p w14:paraId="432E5131" w14:textId="341504F5" w:rsidR="00527B53" w:rsidRPr="00527B53" w:rsidRDefault="00527B53" w:rsidP="00527B53">
            <w:pPr>
              <w:pStyle w:val="ListBullet"/>
              <w:contextualSpacing w:val="0"/>
              <w:rPr>
                <w:sz w:val="24"/>
                <w:szCs w:val="24"/>
              </w:rPr>
            </w:pPr>
            <w:bookmarkStart w:id="0" w:name="_GoBack"/>
            <w:bookmarkEnd w:id="0"/>
            <w:r w:rsidRPr="00691ED6">
              <w:rPr>
                <w:sz w:val="24"/>
                <w:szCs w:val="24"/>
              </w:rPr>
              <w:t>Programming in C</w:t>
            </w:r>
          </w:p>
        </w:tc>
        <w:tc>
          <w:tcPr>
            <w:tcW w:w="4675" w:type="dxa"/>
            <w:tcMar>
              <w:left w:w="360" w:type="dxa"/>
            </w:tcMar>
          </w:tcPr>
          <w:p w14:paraId="62ED96D8" w14:textId="77777777" w:rsidR="001E3120" w:rsidRPr="006E1507" w:rsidRDefault="001E3120" w:rsidP="008F4316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34462B03" w14:textId="7FF2726E" w:rsidR="008F4316" w:rsidRPr="00691ED6" w:rsidRDefault="00204EAD" w:rsidP="008F4316">
      <w:pPr>
        <w:pStyle w:val="Heading1"/>
        <w:rPr>
          <w:sz w:val="32"/>
        </w:rPr>
      </w:pPr>
      <w:r w:rsidRPr="00691ED6">
        <w:rPr>
          <w:sz w:val="32"/>
        </w:rPr>
        <w:t>achievements</w:t>
      </w:r>
      <w:r w:rsidR="00FA181B">
        <w:rPr>
          <w:sz w:val="32"/>
        </w:rPr>
        <w:t>/ActivitIes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8F4316" w:rsidRPr="006E1507" w14:paraId="20107A77" w14:textId="77777777" w:rsidTr="00B36FB1">
        <w:tc>
          <w:tcPr>
            <w:tcW w:w="4675" w:type="dxa"/>
          </w:tcPr>
          <w:p w14:paraId="02ECDFB8" w14:textId="77777777" w:rsidR="008F4316" w:rsidRPr="00691ED6" w:rsidRDefault="00691ED6" w:rsidP="00691ED6">
            <w:pPr>
              <w:pStyle w:val="ListBullet"/>
              <w:numPr>
                <w:ilvl w:val="0"/>
                <w:numId w:val="0"/>
              </w:numPr>
              <w:contextualSpacing w:val="0"/>
              <w:rPr>
                <w:b/>
                <w:i/>
                <w:sz w:val="24"/>
                <w:szCs w:val="24"/>
              </w:rPr>
            </w:pPr>
            <w:r w:rsidRPr="00691ED6">
              <w:rPr>
                <w:b/>
                <w:i/>
                <w:sz w:val="24"/>
                <w:szCs w:val="24"/>
              </w:rPr>
              <w:t>Technical:</w:t>
            </w:r>
          </w:p>
          <w:p w14:paraId="544F5036" w14:textId="017399DC" w:rsidR="00204EAD" w:rsidRPr="00691ED6" w:rsidRDefault="00527B53" w:rsidP="00204EAD">
            <w:pPr>
              <w:pStyle w:val="ListBullet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204EAD" w:rsidRPr="00691ED6">
              <w:rPr>
                <w:sz w:val="24"/>
                <w:szCs w:val="24"/>
              </w:rPr>
              <w:t xml:space="preserve"> Star Badge of </w:t>
            </w:r>
            <w:r>
              <w:rPr>
                <w:sz w:val="24"/>
                <w:szCs w:val="24"/>
              </w:rPr>
              <w:t>30 Days of Code</w:t>
            </w:r>
            <w:r w:rsidR="00204EAD" w:rsidRPr="00691ED6">
              <w:rPr>
                <w:sz w:val="24"/>
                <w:szCs w:val="24"/>
              </w:rPr>
              <w:t xml:space="preserve"> (</w:t>
            </w:r>
            <w:proofErr w:type="spellStart"/>
            <w:r w:rsidR="00204EAD" w:rsidRPr="00691ED6">
              <w:rPr>
                <w:sz w:val="24"/>
                <w:szCs w:val="24"/>
              </w:rPr>
              <w:t>Hackerrank</w:t>
            </w:r>
            <w:proofErr w:type="spellEnd"/>
            <w:r w:rsidR="00204EAD" w:rsidRPr="00691ED6">
              <w:rPr>
                <w:sz w:val="24"/>
                <w:szCs w:val="24"/>
              </w:rPr>
              <w:t>)</w:t>
            </w:r>
          </w:p>
          <w:p w14:paraId="66770527" w14:textId="77777777" w:rsidR="00691ED6" w:rsidRDefault="00691ED6" w:rsidP="00691ED6">
            <w:pPr>
              <w:pStyle w:val="ListBullet"/>
              <w:numPr>
                <w:ilvl w:val="0"/>
                <w:numId w:val="0"/>
              </w:numPr>
              <w:contextualSpacing w:val="0"/>
              <w:rPr>
                <w:b/>
                <w:i/>
              </w:rPr>
            </w:pPr>
          </w:p>
          <w:p w14:paraId="7F0DA205" w14:textId="77777777" w:rsidR="00691ED6" w:rsidRPr="00691ED6" w:rsidRDefault="00691ED6" w:rsidP="00691ED6">
            <w:pPr>
              <w:pStyle w:val="ListBullet"/>
              <w:numPr>
                <w:ilvl w:val="0"/>
                <w:numId w:val="0"/>
              </w:numPr>
              <w:contextualSpacing w:val="0"/>
              <w:rPr>
                <w:b/>
                <w:i/>
                <w:sz w:val="24"/>
                <w:szCs w:val="24"/>
              </w:rPr>
            </w:pPr>
            <w:r w:rsidRPr="00691ED6">
              <w:rPr>
                <w:b/>
                <w:i/>
                <w:sz w:val="24"/>
                <w:szCs w:val="24"/>
              </w:rPr>
              <w:t>Non-Technical:</w:t>
            </w:r>
          </w:p>
          <w:p w14:paraId="485B423A" w14:textId="77777777" w:rsidR="00527B53" w:rsidRPr="00527B53" w:rsidRDefault="00527B53" w:rsidP="00691ED6">
            <w:pPr>
              <w:pStyle w:val="ListBullet"/>
              <w:contextualSpacing w:val="0"/>
            </w:pPr>
            <w:r>
              <w:rPr>
                <w:sz w:val="24"/>
                <w:szCs w:val="24"/>
              </w:rPr>
              <w:t>1</w:t>
            </w:r>
            <w:r w:rsidRPr="00527B53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prize in International Art &amp; Craft competition</w:t>
            </w:r>
          </w:p>
          <w:p w14:paraId="26E96573" w14:textId="69267A6B" w:rsidR="000F4994" w:rsidRPr="00691ED6" w:rsidRDefault="00527B53" w:rsidP="00691ED6">
            <w:pPr>
              <w:pStyle w:val="ListBullet"/>
              <w:contextualSpacing w:val="0"/>
            </w:pPr>
            <w:r>
              <w:rPr>
                <w:sz w:val="24"/>
                <w:szCs w:val="24"/>
              </w:rPr>
              <w:t>1</w:t>
            </w:r>
            <w:r w:rsidRPr="00527B53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prize in Recitation Competition  </w:t>
            </w:r>
          </w:p>
        </w:tc>
        <w:tc>
          <w:tcPr>
            <w:tcW w:w="4675" w:type="dxa"/>
            <w:tcMar>
              <w:left w:w="360" w:type="dxa"/>
            </w:tcMar>
          </w:tcPr>
          <w:p w14:paraId="62E5AC51" w14:textId="77777777" w:rsidR="008F4316" w:rsidRPr="006E1507" w:rsidRDefault="008F4316" w:rsidP="00B36FB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3336F54F" w14:textId="77777777" w:rsidR="008F4316" w:rsidRPr="00691ED6" w:rsidRDefault="008F4316" w:rsidP="00691ED6">
      <w:pPr>
        <w:rPr>
          <w:b/>
        </w:rPr>
      </w:pPr>
    </w:p>
    <w:p w14:paraId="3B8429D5" w14:textId="77777777" w:rsidR="00527B53" w:rsidRDefault="00527B53" w:rsidP="00204EAD">
      <w:pPr>
        <w:pStyle w:val="Heading1"/>
        <w:rPr>
          <w:sz w:val="32"/>
        </w:rPr>
      </w:pPr>
      <w:bookmarkStart w:id="1" w:name="_Hlk527107489"/>
    </w:p>
    <w:p w14:paraId="5E6D9583" w14:textId="256C018C" w:rsidR="00204EAD" w:rsidRPr="00691ED6" w:rsidRDefault="00691ED6" w:rsidP="00204EAD">
      <w:pPr>
        <w:pStyle w:val="Heading1"/>
        <w:rPr>
          <w:sz w:val="32"/>
        </w:rPr>
      </w:pPr>
      <w:r w:rsidRPr="00691ED6">
        <w:rPr>
          <w:sz w:val="32"/>
        </w:rPr>
        <w:t>Ho</w:t>
      </w:r>
      <w:r>
        <w:rPr>
          <w:sz w:val="32"/>
        </w:rPr>
        <w:t>B</w:t>
      </w:r>
      <w:r w:rsidRPr="00691ED6">
        <w:rPr>
          <w:sz w:val="32"/>
        </w:rPr>
        <w:t>bies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204EAD" w:rsidRPr="006E1507" w14:paraId="47B101C2" w14:textId="77777777" w:rsidTr="001307DC">
        <w:tc>
          <w:tcPr>
            <w:tcW w:w="4680" w:type="dxa"/>
          </w:tcPr>
          <w:p w14:paraId="031F211F" w14:textId="20F4792C" w:rsidR="00691ED6" w:rsidRPr="00660931" w:rsidRDefault="00660931" w:rsidP="00660931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660931">
              <w:rPr>
                <w:sz w:val="24"/>
                <w:szCs w:val="24"/>
              </w:rPr>
              <w:t>Drawing</w:t>
            </w:r>
            <w:r>
              <w:rPr>
                <w:sz w:val="24"/>
                <w:szCs w:val="24"/>
              </w:rPr>
              <w:t>/Painting</w:t>
            </w:r>
          </w:p>
          <w:p w14:paraId="5E322255" w14:textId="22C64FC8" w:rsidR="00691ED6" w:rsidRDefault="00660931" w:rsidP="00691ED6">
            <w:pPr>
              <w:pStyle w:val="ListBullet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Designing</w:t>
            </w:r>
          </w:p>
          <w:p w14:paraId="5C465776" w14:textId="61395288" w:rsidR="00E2257E" w:rsidRPr="00691ED6" w:rsidRDefault="00E2257E" w:rsidP="00691ED6">
            <w:pPr>
              <w:pStyle w:val="ListBullet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</w:t>
            </w:r>
          </w:p>
        </w:tc>
        <w:tc>
          <w:tcPr>
            <w:tcW w:w="4680" w:type="dxa"/>
            <w:tcMar>
              <w:left w:w="360" w:type="dxa"/>
            </w:tcMar>
          </w:tcPr>
          <w:p w14:paraId="1196225D" w14:textId="77777777" w:rsidR="00204EAD" w:rsidRPr="006E1507" w:rsidRDefault="00204EAD" w:rsidP="00B36FB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bookmarkEnd w:id="1"/>
    <w:p w14:paraId="6319D955" w14:textId="79A2CE88" w:rsidR="001307DC" w:rsidRPr="00691ED6" w:rsidRDefault="001307DC" w:rsidP="001307DC">
      <w:pPr>
        <w:pStyle w:val="Heading1"/>
        <w:rPr>
          <w:sz w:val="32"/>
        </w:rPr>
      </w:pPr>
      <w:r>
        <w:rPr>
          <w:sz w:val="32"/>
        </w:rPr>
        <w:t>PRofiles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62"/>
        <w:gridCol w:w="4398"/>
      </w:tblGrid>
      <w:tr w:rsidR="001307DC" w:rsidRPr="006E1507" w14:paraId="30DB3D96" w14:textId="77777777" w:rsidTr="00660931">
        <w:tc>
          <w:tcPr>
            <w:tcW w:w="4962" w:type="dxa"/>
          </w:tcPr>
          <w:p w14:paraId="742BE618" w14:textId="77777777" w:rsidR="00660931" w:rsidRPr="00660931" w:rsidRDefault="00660931" w:rsidP="00660931">
            <w:pPr>
              <w:pStyle w:val="ListBullet"/>
              <w:contextualSpacing w:val="0"/>
              <w:rPr>
                <w:rStyle w:val="Hyperlink"/>
                <w:color w:val="595959" w:themeColor="text1" w:themeTint="A6"/>
                <w:sz w:val="24"/>
                <w:szCs w:val="24"/>
                <w:u w:val="none"/>
              </w:rPr>
            </w:pPr>
            <w:r w:rsidRPr="00660931">
              <w:rPr>
                <w:rStyle w:val="Hyperlink"/>
                <w:sz w:val="24"/>
                <w:szCs w:val="24"/>
              </w:rPr>
              <w:t xml:space="preserve">https://www.linkedin.com/in/astha-awasthi-20aa45168/ </w:t>
            </w:r>
          </w:p>
          <w:p w14:paraId="7472B448" w14:textId="6F60C754" w:rsidR="00660931" w:rsidRPr="00660931" w:rsidRDefault="00D33D7A" w:rsidP="00660931">
            <w:pPr>
              <w:pStyle w:val="ListBullet"/>
              <w:contextualSpacing w:val="0"/>
              <w:rPr>
                <w:sz w:val="24"/>
                <w:szCs w:val="24"/>
              </w:rPr>
            </w:pPr>
            <w:hyperlink r:id="rId8" w:history="1">
              <w:r w:rsidR="00660931" w:rsidRPr="004B2C23">
                <w:rPr>
                  <w:rStyle w:val="Hyperlink"/>
                  <w:sz w:val="24"/>
                  <w:szCs w:val="24"/>
                </w:rPr>
                <w:t>https://www.codechef.com/users/asaw4</w:t>
              </w:r>
            </w:hyperlink>
          </w:p>
          <w:p w14:paraId="123E2088" w14:textId="1F48BA0A" w:rsidR="00660931" w:rsidRDefault="00D33D7A" w:rsidP="00BC05B3">
            <w:pPr>
              <w:pStyle w:val="ListBullet"/>
              <w:contextualSpacing w:val="0"/>
              <w:rPr>
                <w:sz w:val="24"/>
                <w:szCs w:val="24"/>
              </w:rPr>
            </w:pPr>
            <w:hyperlink r:id="rId9" w:history="1">
              <w:r w:rsidR="00660931" w:rsidRPr="004B2C23">
                <w:rPr>
                  <w:rStyle w:val="Hyperlink"/>
                  <w:sz w:val="24"/>
                  <w:szCs w:val="24"/>
                </w:rPr>
                <w:t>https://github.com/asaw4</w:t>
              </w:r>
            </w:hyperlink>
          </w:p>
          <w:p w14:paraId="4415C5B5" w14:textId="7D7F8357" w:rsidR="00660931" w:rsidRDefault="00D33D7A" w:rsidP="00BC05B3">
            <w:pPr>
              <w:pStyle w:val="ListBullet"/>
              <w:contextualSpacing w:val="0"/>
              <w:rPr>
                <w:sz w:val="24"/>
                <w:szCs w:val="24"/>
              </w:rPr>
            </w:pPr>
            <w:hyperlink r:id="rId10" w:history="1">
              <w:r w:rsidR="00660931" w:rsidRPr="004B2C23">
                <w:rPr>
                  <w:rStyle w:val="Hyperlink"/>
                  <w:sz w:val="24"/>
                  <w:szCs w:val="24"/>
                </w:rPr>
                <w:t>https://www.hackerrank.com/astha04</w:t>
              </w:r>
            </w:hyperlink>
          </w:p>
          <w:p w14:paraId="67E10400" w14:textId="4A6A8B55" w:rsidR="00FA181B" w:rsidRDefault="00D33D7A" w:rsidP="00FA181B">
            <w:pPr>
              <w:pStyle w:val="ListBullet"/>
              <w:contextualSpacing w:val="0"/>
              <w:rPr>
                <w:sz w:val="24"/>
                <w:szCs w:val="24"/>
              </w:rPr>
            </w:pPr>
            <w:hyperlink r:id="rId11" w:history="1">
              <w:r w:rsidR="00FA181B" w:rsidRPr="004B2C23">
                <w:rPr>
                  <w:rStyle w:val="Hyperlink"/>
                  <w:sz w:val="24"/>
                  <w:szCs w:val="24"/>
                </w:rPr>
                <w:t>https://www.behance.net/asthaawast61f1</w:t>
              </w:r>
            </w:hyperlink>
          </w:p>
          <w:p w14:paraId="48AFE24D" w14:textId="77777777" w:rsidR="00FA181B" w:rsidRPr="00FA181B" w:rsidRDefault="00FA181B" w:rsidP="00FA181B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</w:p>
          <w:p w14:paraId="14E579E7" w14:textId="77777777" w:rsidR="00660931" w:rsidRDefault="00660931" w:rsidP="0066093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</w:p>
          <w:p w14:paraId="29549202" w14:textId="290116B5" w:rsidR="00BC05B3" w:rsidRPr="00BC05B3" w:rsidRDefault="00BC05B3" w:rsidP="00BC05B3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4398" w:type="dxa"/>
            <w:tcMar>
              <w:left w:w="360" w:type="dxa"/>
            </w:tcMar>
          </w:tcPr>
          <w:p w14:paraId="2C721D4F" w14:textId="77777777" w:rsidR="001307DC" w:rsidRPr="006E1507" w:rsidRDefault="001307DC" w:rsidP="00830EF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  <w:tr w:rsidR="00BC05B3" w:rsidRPr="006E1507" w14:paraId="5AD4BF5E" w14:textId="77777777" w:rsidTr="00660931">
        <w:tc>
          <w:tcPr>
            <w:tcW w:w="4962" w:type="dxa"/>
          </w:tcPr>
          <w:p w14:paraId="33F44CFC" w14:textId="77777777" w:rsidR="00BC05B3" w:rsidRDefault="00BC05B3" w:rsidP="00BC05B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4398" w:type="dxa"/>
            <w:tcMar>
              <w:left w:w="360" w:type="dxa"/>
            </w:tcMar>
          </w:tcPr>
          <w:p w14:paraId="3E3A3A20" w14:textId="77777777" w:rsidR="00BC05B3" w:rsidRPr="006E1507" w:rsidRDefault="00BC05B3" w:rsidP="00830EFE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14:paraId="6C9D3D40" w14:textId="77777777" w:rsidR="00204EAD" w:rsidRPr="008F4316" w:rsidRDefault="00204EAD" w:rsidP="006E1507">
      <w:pPr>
        <w:rPr>
          <w:b/>
        </w:rPr>
      </w:pPr>
    </w:p>
    <w:sectPr w:rsidR="00204EAD" w:rsidRPr="008F4316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8982F" w14:textId="77777777" w:rsidR="00D33D7A" w:rsidRDefault="00D33D7A" w:rsidP="0068194B">
      <w:r>
        <w:separator/>
      </w:r>
    </w:p>
    <w:p w14:paraId="728323CE" w14:textId="77777777" w:rsidR="00D33D7A" w:rsidRDefault="00D33D7A"/>
    <w:p w14:paraId="2C0182C9" w14:textId="77777777" w:rsidR="00D33D7A" w:rsidRDefault="00D33D7A"/>
  </w:endnote>
  <w:endnote w:type="continuationSeparator" w:id="0">
    <w:p w14:paraId="7DA42E90" w14:textId="77777777" w:rsidR="00D33D7A" w:rsidRDefault="00D33D7A" w:rsidP="0068194B">
      <w:r>
        <w:continuationSeparator/>
      </w:r>
    </w:p>
    <w:p w14:paraId="1E9B4978" w14:textId="77777777" w:rsidR="00D33D7A" w:rsidRDefault="00D33D7A"/>
    <w:p w14:paraId="465E3D83" w14:textId="77777777" w:rsidR="00D33D7A" w:rsidRDefault="00D33D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C981E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56BEE" w14:textId="77777777" w:rsidR="00D33D7A" w:rsidRDefault="00D33D7A" w:rsidP="0068194B">
      <w:r>
        <w:separator/>
      </w:r>
    </w:p>
    <w:p w14:paraId="262A64CD" w14:textId="77777777" w:rsidR="00D33D7A" w:rsidRDefault="00D33D7A"/>
    <w:p w14:paraId="4369D00F" w14:textId="77777777" w:rsidR="00D33D7A" w:rsidRDefault="00D33D7A"/>
  </w:footnote>
  <w:footnote w:type="continuationSeparator" w:id="0">
    <w:p w14:paraId="69029828" w14:textId="77777777" w:rsidR="00D33D7A" w:rsidRDefault="00D33D7A" w:rsidP="0068194B">
      <w:r>
        <w:continuationSeparator/>
      </w:r>
    </w:p>
    <w:p w14:paraId="23942EF1" w14:textId="77777777" w:rsidR="00D33D7A" w:rsidRDefault="00D33D7A"/>
    <w:p w14:paraId="06D9A96C" w14:textId="77777777" w:rsidR="00D33D7A" w:rsidRDefault="00D33D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0005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22DF71" wp14:editId="2DE2C5D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25841E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AED4E70"/>
    <w:multiLevelType w:val="hybridMultilevel"/>
    <w:tmpl w:val="B010E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16"/>
    <w:rsid w:val="000001EF"/>
    <w:rsid w:val="00007322"/>
    <w:rsid w:val="00007728"/>
    <w:rsid w:val="00024584"/>
    <w:rsid w:val="00024730"/>
    <w:rsid w:val="00055E95"/>
    <w:rsid w:val="0007021F"/>
    <w:rsid w:val="00086CB5"/>
    <w:rsid w:val="000B2BA5"/>
    <w:rsid w:val="000C2F96"/>
    <w:rsid w:val="000E084E"/>
    <w:rsid w:val="000F2F8C"/>
    <w:rsid w:val="000F4994"/>
    <w:rsid w:val="0010006E"/>
    <w:rsid w:val="001045A8"/>
    <w:rsid w:val="00113D79"/>
    <w:rsid w:val="00114A91"/>
    <w:rsid w:val="001307DC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4EAD"/>
    <w:rsid w:val="0020597D"/>
    <w:rsid w:val="00213B4C"/>
    <w:rsid w:val="00216927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713C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7B53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0931"/>
    <w:rsid w:val="006618E9"/>
    <w:rsid w:val="0068194B"/>
    <w:rsid w:val="00691ED6"/>
    <w:rsid w:val="00692703"/>
    <w:rsid w:val="00693FC9"/>
    <w:rsid w:val="006A1962"/>
    <w:rsid w:val="006B5D48"/>
    <w:rsid w:val="006B7D7B"/>
    <w:rsid w:val="006C1A5E"/>
    <w:rsid w:val="006D0FC3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01BD"/>
    <w:rsid w:val="007B5B63"/>
    <w:rsid w:val="007C0566"/>
    <w:rsid w:val="007C606B"/>
    <w:rsid w:val="007E6A61"/>
    <w:rsid w:val="00801140"/>
    <w:rsid w:val="00803404"/>
    <w:rsid w:val="00834955"/>
    <w:rsid w:val="00840E9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8F4316"/>
    <w:rsid w:val="00901899"/>
    <w:rsid w:val="0090344B"/>
    <w:rsid w:val="00905715"/>
    <w:rsid w:val="0091321E"/>
    <w:rsid w:val="00913946"/>
    <w:rsid w:val="0092726B"/>
    <w:rsid w:val="009361BA"/>
    <w:rsid w:val="00940CAF"/>
    <w:rsid w:val="00944F78"/>
    <w:rsid w:val="009510E7"/>
    <w:rsid w:val="0095210D"/>
    <w:rsid w:val="009523CA"/>
    <w:rsid w:val="00952C89"/>
    <w:rsid w:val="009571D8"/>
    <w:rsid w:val="009650EA"/>
    <w:rsid w:val="00965B53"/>
    <w:rsid w:val="0097790C"/>
    <w:rsid w:val="0098506E"/>
    <w:rsid w:val="009A44CE"/>
    <w:rsid w:val="009C4DFC"/>
    <w:rsid w:val="009D44F8"/>
    <w:rsid w:val="009E3160"/>
    <w:rsid w:val="009F04DB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05B3"/>
    <w:rsid w:val="00BD431F"/>
    <w:rsid w:val="00BE423E"/>
    <w:rsid w:val="00BF61AC"/>
    <w:rsid w:val="00C47FA6"/>
    <w:rsid w:val="00C57FC6"/>
    <w:rsid w:val="00C66A7D"/>
    <w:rsid w:val="00C779DA"/>
    <w:rsid w:val="00C814F7"/>
    <w:rsid w:val="00C92002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3D7A"/>
    <w:rsid w:val="00D37CD3"/>
    <w:rsid w:val="00D66A52"/>
    <w:rsid w:val="00D66EFA"/>
    <w:rsid w:val="00D72A2D"/>
    <w:rsid w:val="00D9521A"/>
    <w:rsid w:val="00DA3914"/>
    <w:rsid w:val="00DA59AA"/>
    <w:rsid w:val="00DB264B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2E22"/>
    <w:rsid w:val="00E14498"/>
    <w:rsid w:val="00E2257E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3F29"/>
    <w:rsid w:val="00F476C4"/>
    <w:rsid w:val="00F61DF9"/>
    <w:rsid w:val="00F81960"/>
    <w:rsid w:val="00F8769D"/>
    <w:rsid w:val="00F9350C"/>
    <w:rsid w:val="00F94EB5"/>
    <w:rsid w:val="00F9624D"/>
    <w:rsid w:val="00FA181B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275BE"/>
  <w15:chartTrackingRefBased/>
  <w15:docId w15:val="{4554292B-7D9C-42AD-9F29-FF40BB35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316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BC05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users/asaw4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ehance.net/asthaawast61f1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hackerrank.com/astha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aw4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LKIT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FFD08432E0245749E7F113700499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E2730-9A4C-46A3-8EA7-2586713D96E5}"/>
      </w:docPartPr>
      <w:docPartBody>
        <w:p w:rsidR="005363D2" w:rsidRDefault="009A6840">
          <w:pPr>
            <w:pStyle w:val="FFFD08432E0245749E7F113700499F76"/>
          </w:pPr>
          <w:r w:rsidRPr="00CF1A49">
            <w:t>Education</w:t>
          </w:r>
        </w:p>
      </w:docPartBody>
    </w:docPart>
    <w:docPart>
      <w:docPartPr>
        <w:name w:val="3660FCDA8C1E47509EB13853A9A54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7F2D9-2AAB-498C-8324-93C09CC8EBBC}"/>
      </w:docPartPr>
      <w:docPartBody>
        <w:p w:rsidR="005363D2" w:rsidRDefault="009A6840">
          <w:pPr>
            <w:pStyle w:val="3660FCDA8C1E47509EB13853A9A548A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AB"/>
    <w:rsid w:val="00085A26"/>
    <w:rsid w:val="000B5375"/>
    <w:rsid w:val="001B5328"/>
    <w:rsid w:val="0036680A"/>
    <w:rsid w:val="004B25AD"/>
    <w:rsid w:val="005363D2"/>
    <w:rsid w:val="006A1C52"/>
    <w:rsid w:val="00962FAB"/>
    <w:rsid w:val="00971766"/>
    <w:rsid w:val="009A6840"/>
    <w:rsid w:val="00F41187"/>
    <w:rsid w:val="00F956F2"/>
    <w:rsid w:val="00FC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B99F24FBC84AE782A49F781BE1FF42">
    <w:name w:val="64B99F24FBC84AE782A49F781BE1FF4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383E7BD521F49A19F8D2CF81736F269">
    <w:name w:val="B383E7BD521F49A19F8D2CF81736F269"/>
  </w:style>
  <w:style w:type="paragraph" w:customStyle="1" w:styleId="27400E4502444356B2E9EBD96886A1C6">
    <w:name w:val="27400E4502444356B2E9EBD96886A1C6"/>
  </w:style>
  <w:style w:type="paragraph" w:customStyle="1" w:styleId="782F3ED8E3A6460BA3E7391B8C08DB74">
    <w:name w:val="782F3ED8E3A6460BA3E7391B8C08DB74"/>
  </w:style>
  <w:style w:type="paragraph" w:customStyle="1" w:styleId="AB95016F60A8413A9238F28848BC6CA0">
    <w:name w:val="AB95016F60A8413A9238F28848BC6CA0"/>
  </w:style>
  <w:style w:type="paragraph" w:customStyle="1" w:styleId="D80EEFE3C1604F3DBC87B06C2F793434">
    <w:name w:val="D80EEFE3C1604F3DBC87B06C2F793434"/>
  </w:style>
  <w:style w:type="paragraph" w:customStyle="1" w:styleId="E751ED3CA0A345F4B222377B475CFB25">
    <w:name w:val="E751ED3CA0A345F4B222377B475CFB25"/>
  </w:style>
  <w:style w:type="paragraph" w:customStyle="1" w:styleId="38FC4C044CBD42FEA137CED948FCEAF5">
    <w:name w:val="38FC4C044CBD42FEA137CED948FCEAF5"/>
  </w:style>
  <w:style w:type="paragraph" w:customStyle="1" w:styleId="6E7B6AC58F224F9E8B479B59A7951BF5">
    <w:name w:val="6E7B6AC58F224F9E8B479B59A7951BF5"/>
  </w:style>
  <w:style w:type="paragraph" w:customStyle="1" w:styleId="A484816638FF4E35A377BD6E53649F56">
    <w:name w:val="A484816638FF4E35A377BD6E53649F56"/>
  </w:style>
  <w:style w:type="paragraph" w:customStyle="1" w:styleId="8DD44793A3344F68B9DB51864F01074F">
    <w:name w:val="8DD44793A3344F68B9DB51864F01074F"/>
  </w:style>
  <w:style w:type="paragraph" w:customStyle="1" w:styleId="04544F6FCE9D4961AED811912AF8610B">
    <w:name w:val="04544F6FCE9D4961AED811912AF8610B"/>
  </w:style>
  <w:style w:type="paragraph" w:customStyle="1" w:styleId="4CBE9B1D8BAC4775B34F82262201BF76">
    <w:name w:val="4CBE9B1D8BAC4775B34F82262201BF76"/>
  </w:style>
  <w:style w:type="paragraph" w:customStyle="1" w:styleId="4C27D836018E47D38B8B67FF54AE77BF">
    <w:name w:val="4C27D836018E47D38B8B67FF54AE77BF"/>
  </w:style>
  <w:style w:type="paragraph" w:customStyle="1" w:styleId="E5F648C4C95346178009534CF552039E">
    <w:name w:val="E5F648C4C95346178009534CF552039E"/>
  </w:style>
  <w:style w:type="character" w:styleId="SubtleReference">
    <w:name w:val="Subtle Reference"/>
    <w:basedOn w:val="DefaultParagraphFont"/>
    <w:uiPriority w:val="10"/>
    <w:qFormat/>
    <w:rsid w:val="00962FAB"/>
    <w:rPr>
      <w:b/>
      <w:caps w:val="0"/>
      <w:smallCaps/>
      <w:color w:val="595959" w:themeColor="text1" w:themeTint="A6"/>
    </w:rPr>
  </w:style>
  <w:style w:type="paragraph" w:customStyle="1" w:styleId="4AA34333451D4FB4A56906531306A1BC">
    <w:name w:val="4AA34333451D4FB4A56906531306A1BC"/>
  </w:style>
  <w:style w:type="paragraph" w:customStyle="1" w:styleId="88812B047EB94DD4968F02461F1A0C28">
    <w:name w:val="88812B047EB94DD4968F02461F1A0C28"/>
  </w:style>
  <w:style w:type="paragraph" w:customStyle="1" w:styleId="61B0702E981D4F44B829A3FBA137AA83">
    <w:name w:val="61B0702E981D4F44B829A3FBA137AA83"/>
  </w:style>
  <w:style w:type="paragraph" w:customStyle="1" w:styleId="15055D25A69746EDAEF72E4BB6F632DB">
    <w:name w:val="15055D25A69746EDAEF72E4BB6F632DB"/>
  </w:style>
  <w:style w:type="paragraph" w:customStyle="1" w:styleId="A835A7ADDDB04D829BE15E0C93901476">
    <w:name w:val="A835A7ADDDB04D829BE15E0C93901476"/>
  </w:style>
  <w:style w:type="paragraph" w:customStyle="1" w:styleId="F3FDB426475C4341ACB634188A03E9F1">
    <w:name w:val="F3FDB426475C4341ACB634188A03E9F1"/>
  </w:style>
  <w:style w:type="paragraph" w:customStyle="1" w:styleId="196182D39D2249488E35B869458EDFB2">
    <w:name w:val="196182D39D2249488E35B869458EDFB2"/>
  </w:style>
  <w:style w:type="paragraph" w:customStyle="1" w:styleId="FFFD08432E0245749E7F113700499F76">
    <w:name w:val="FFFD08432E0245749E7F113700499F76"/>
  </w:style>
  <w:style w:type="paragraph" w:customStyle="1" w:styleId="247F8E86817F480B903A76F7ABAE9A07">
    <w:name w:val="247F8E86817F480B903A76F7ABAE9A07"/>
  </w:style>
  <w:style w:type="paragraph" w:customStyle="1" w:styleId="2A977ACEA2DB47CBB1EBCDCB142CDB92">
    <w:name w:val="2A977ACEA2DB47CBB1EBCDCB142CDB92"/>
  </w:style>
  <w:style w:type="paragraph" w:customStyle="1" w:styleId="BF7B1F0C544B489F80311DD3E5D1C017">
    <w:name w:val="BF7B1F0C544B489F80311DD3E5D1C017"/>
  </w:style>
  <w:style w:type="paragraph" w:customStyle="1" w:styleId="E460077EAFD44676B9D653A6ED848A27">
    <w:name w:val="E460077EAFD44676B9D653A6ED848A27"/>
  </w:style>
  <w:style w:type="paragraph" w:customStyle="1" w:styleId="67F0049BB00242C9A0CADBDAA49AD19C">
    <w:name w:val="67F0049BB00242C9A0CADBDAA49AD19C"/>
  </w:style>
  <w:style w:type="paragraph" w:customStyle="1" w:styleId="1E60A00DE61C43BE8EEE552833498699">
    <w:name w:val="1E60A00DE61C43BE8EEE552833498699"/>
  </w:style>
  <w:style w:type="paragraph" w:customStyle="1" w:styleId="1D5FB65EDD7340DBBCF0E0DA06C3FA31">
    <w:name w:val="1D5FB65EDD7340DBBCF0E0DA06C3FA31"/>
  </w:style>
  <w:style w:type="paragraph" w:customStyle="1" w:styleId="C7EFFDE590994EE5A1412990A0A78064">
    <w:name w:val="C7EFFDE590994EE5A1412990A0A78064"/>
  </w:style>
  <w:style w:type="paragraph" w:customStyle="1" w:styleId="1EEB31E0A3704C028F3C6A2B565AC577">
    <w:name w:val="1EEB31E0A3704C028F3C6A2B565AC577"/>
  </w:style>
  <w:style w:type="paragraph" w:customStyle="1" w:styleId="82DAABA65B3D48D384231684C0A6681A">
    <w:name w:val="82DAABA65B3D48D384231684C0A6681A"/>
  </w:style>
  <w:style w:type="paragraph" w:customStyle="1" w:styleId="3660FCDA8C1E47509EB13853A9A548A2">
    <w:name w:val="3660FCDA8C1E47509EB13853A9A548A2"/>
  </w:style>
  <w:style w:type="paragraph" w:customStyle="1" w:styleId="B290B2B6363740899372A6C2097E9722">
    <w:name w:val="B290B2B6363740899372A6C2097E9722"/>
  </w:style>
  <w:style w:type="paragraph" w:customStyle="1" w:styleId="AB08742F73094FB3AE0EE29FA6B7B5B0">
    <w:name w:val="AB08742F73094FB3AE0EE29FA6B7B5B0"/>
  </w:style>
  <w:style w:type="paragraph" w:customStyle="1" w:styleId="5CA26DFD58F3431699F24987104FE675">
    <w:name w:val="5CA26DFD58F3431699F24987104FE675"/>
  </w:style>
  <w:style w:type="paragraph" w:customStyle="1" w:styleId="F6D3437D37AB4A979FA2EE12A0A4C605">
    <w:name w:val="F6D3437D37AB4A979FA2EE12A0A4C605"/>
  </w:style>
  <w:style w:type="paragraph" w:customStyle="1" w:styleId="352D27A44BC844A8AF00E3AEAD1F90BF">
    <w:name w:val="352D27A44BC844A8AF00E3AEAD1F90BF"/>
  </w:style>
  <w:style w:type="paragraph" w:customStyle="1" w:styleId="86C3C93EF15D4E4D94BCE3427FC11D59">
    <w:name w:val="86C3C93EF15D4E4D94BCE3427FC11D59"/>
  </w:style>
  <w:style w:type="paragraph" w:customStyle="1" w:styleId="84F50FCE0DE34B798152D5082145E4C9">
    <w:name w:val="84F50FCE0DE34B798152D5082145E4C9"/>
  </w:style>
  <w:style w:type="paragraph" w:customStyle="1" w:styleId="2B9B4FF36F7941B28C1316575168A6F5">
    <w:name w:val="2B9B4FF36F7941B28C1316575168A6F5"/>
    <w:rsid w:val="00962FAB"/>
  </w:style>
  <w:style w:type="paragraph" w:customStyle="1" w:styleId="BAC04847D0B947BC855CE0B0BC4A0C5B">
    <w:name w:val="BAC04847D0B947BC855CE0B0BC4A0C5B"/>
    <w:rsid w:val="00962FAB"/>
  </w:style>
  <w:style w:type="paragraph" w:customStyle="1" w:styleId="144067D7BA3944CE92FB0CAF225C0FA5">
    <w:name w:val="144067D7BA3944CE92FB0CAF225C0FA5"/>
    <w:rsid w:val="00962FAB"/>
  </w:style>
  <w:style w:type="paragraph" w:customStyle="1" w:styleId="813D10BF541B447689221FACE9D64B42">
    <w:name w:val="813D10BF541B447689221FACE9D64B42"/>
    <w:rsid w:val="00962FAB"/>
  </w:style>
  <w:style w:type="paragraph" w:customStyle="1" w:styleId="70065DB6DD9E4D4D93A4EEA626AD8CBA">
    <w:name w:val="70065DB6DD9E4D4D93A4EEA626AD8CBA"/>
    <w:rsid w:val="00962FAB"/>
  </w:style>
  <w:style w:type="paragraph" w:customStyle="1" w:styleId="E9CDDBEFDFE44E85AF0E49E0106BE664">
    <w:name w:val="E9CDDBEFDFE44E85AF0E49E0106BE664"/>
    <w:rsid w:val="00962FAB"/>
  </w:style>
  <w:style w:type="paragraph" w:customStyle="1" w:styleId="018A717611A44A6292B37C31B70FF0CC">
    <w:name w:val="018A717611A44A6292B37C31B70FF0CC"/>
    <w:rsid w:val="00962FAB"/>
  </w:style>
  <w:style w:type="paragraph" w:customStyle="1" w:styleId="63573D2C7D004FE4870446CBD8786909">
    <w:name w:val="63573D2C7D004FE4870446CBD8786909"/>
    <w:rsid w:val="00962FAB"/>
  </w:style>
  <w:style w:type="paragraph" w:customStyle="1" w:styleId="FC5610A72D7849B8994211E129EE2611">
    <w:name w:val="FC5610A72D7849B8994211E129EE2611"/>
    <w:rsid w:val="00962FAB"/>
  </w:style>
  <w:style w:type="paragraph" w:customStyle="1" w:styleId="8F18A00F8B5F4758961045B9A74F6CBD">
    <w:name w:val="8F18A00F8B5F4758961045B9A74F6CBD"/>
    <w:rsid w:val="00962FAB"/>
  </w:style>
  <w:style w:type="paragraph" w:customStyle="1" w:styleId="9BA2D222EE174BE7977059330D225A46">
    <w:name w:val="9BA2D222EE174BE7977059330D225A46"/>
    <w:rsid w:val="00962FAB"/>
  </w:style>
  <w:style w:type="paragraph" w:customStyle="1" w:styleId="F98CB0F6D82E426DA4A07EC31FC7B161">
    <w:name w:val="F98CB0F6D82E426DA4A07EC31FC7B161"/>
    <w:rsid w:val="00962FAB"/>
  </w:style>
  <w:style w:type="paragraph" w:customStyle="1" w:styleId="45E2697D1BC644DE946FF815A17D5AFC">
    <w:name w:val="45E2697D1BC644DE946FF815A17D5AFC"/>
    <w:rsid w:val="00962FAB"/>
  </w:style>
  <w:style w:type="paragraph" w:customStyle="1" w:styleId="E927B7E9049845BDAACDB8A262A30AF9">
    <w:name w:val="E927B7E9049845BDAACDB8A262A30AF9"/>
    <w:rsid w:val="00962FAB"/>
  </w:style>
  <w:style w:type="paragraph" w:customStyle="1" w:styleId="B795ABC3A71149529DF1182103AFE114">
    <w:name w:val="B795ABC3A71149529DF1182103AFE114"/>
    <w:rsid w:val="00962F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BA88C-6771-4BE6-8FD0-1AF6AEBE0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376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</dc:creator>
  <cp:keywords/>
  <dc:description/>
  <cp:lastModifiedBy>jatavpulkit@gmail.com</cp:lastModifiedBy>
  <cp:revision>19</cp:revision>
  <dcterms:created xsi:type="dcterms:W3CDTF">2018-10-08T10:20:00Z</dcterms:created>
  <dcterms:modified xsi:type="dcterms:W3CDTF">2019-04-21T06:38:00Z</dcterms:modified>
  <cp:category/>
</cp:coreProperties>
</file>